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2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3544"/>
        <w:gridCol w:w="6680"/>
      </w:tblGrid>
      <w:tr w:rsidR="00C420C8" w:rsidRPr="00791207" w:rsidTr="00152C99">
        <w:tc>
          <w:tcPr>
            <w:tcW w:w="3544" w:type="dxa"/>
          </w:tcPr>
          <w:p w:rsidR="00D23C7F" w:rsidRPr="00831315" w:rsidRDefault="00854467" w:rsidP="00D23C7F">
            <w:pPr>
              <w:pStyle w:val="1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Artem zavrazhyn</w:t>
            </w:r>
          </w:p>
          <w:p w:rsidR="00D23C7F" w:rsidRDefault="00D23C7F" w:rsidP="00D23C7F">
            <w:pPr>
              <w:pStyle w:val="affffff"/>
              <w:spacing w:line="480" w:lineRule="auto"/>
              <w:jc w:val="left"/>
              <w:rPr>
                <w:lang w:val="en-US"/>
              </w:rPr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5B368BE" wp14:editId="5EC62A7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175260</wp:posOffset>
                      </wp:positionV>
                      <wp:extent cx="242570" cy="234950"/>
                      <wp:effectExtent l="0" t="0" r="24130" b="12700"/>
                      <wp:wrapSquare wrapText="bothSides"/>
                      <wp:docPr id="80" name="Группа 37" title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42570" cy="23495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Полилиния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Полилиния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B416CF" id="Группа 37" o:spid="_x0000_s1026" alt="Название: Значок телефона" style="position:absolute;margin-left:.75pt;margin-top:13.8pt;width:19.1pt;height:18.5pt;z-index:251659264;mso-width-relative:margin;mso-height-relative:margin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">
                      <v:shape id="Полилиния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wrap type="square"/>
                    </v:group>
                  </w:pict>
                </mc:Fallback>
              </mc:AlternateContent>
            </w: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7357470E" wp14:editId="764DD6A6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534035</wp:posOffset>
                      </wp:positionV>
                      <wp:extent cx="242570" cy="227965"/>
                      <wp:effectExtent l="0" t="0" r="24130" b="19685"/>
                      <wp:wrapSquare wrapText="bothSides"/>
                      <wp:docPr id="49" name="Группа 43" title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42570" cy="227965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Полилиния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Полилиния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E3C42E" id="Группа 43" o:spid="_x0000_s1026" alt="Название: Значок электронной почты" style="position:absolute;margin-left:.2pt;margin-top:42.05pt;width:19.1pt;height:17.95pt;z-index:-251658240;mso-width-relative:margin;mso-height-relative:margin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">
                      <v:shape id="Полилиния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Полилиния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wrap type="square"/>
                    </v:group>
                  </w:pict>
                </mc:Fallback>
              </mc:AlternateContent>
            </w:r>
            <w:r w:rsidR="004445F3">
              <w:rPr>
                <w:lang w:val="en-US"/>
              </w:rPr>
              <w:t>+</w:t>
            </w:r>
            <w:r w:rsidR="00854467">
              <w:rPr>
                <w:lang w:val="en-US"/>
              </w:rPr>
              <w:t>38</w:t>
            </w:r>
            <w:r>
              <w:rPr>
                <w:lang w:val="en-US"/>
              </w:rPr>
              <w:t xml:space="preserve"> (</w:t>
            </w:r>
            <w:r w:rsidR="00854467">
              <w:rPr>
                <w:lang w:val="en-US"/>
              </w:rPr>
              <w:t>066</w:t>
            </w:r>
            <w:r>
              <w:rPr>
                <w:lang w:val="en-US"/>
              </w:rPr>
              <w:t xml:space="preserve">) </w:t>
            </w:r>
            <w:r w:rsidR="00854467">
              <w:rPr>
                <w:lang w:val="en-US"/>
              </w:rPr>
              <w:t>285</w:t>
            </w:r>
            <w:r>
              <w:rPr>
                <w:lang w:val="en-US"/>
              </w:rPr>
              <w:t>-</w:t>
            </w:r>
            <w:r w:rsidR="00854467">
              <w:rPr>
                <w:lang w:val="en-US"/>
              </w:rPr>
              <w:t>10</w:t>
            </w:r>
            <w:r>
              <w:rPr>
                <w:lang w:val="en-US"/>
              </w:rPr>
              <w:t>-</w:t>
            </w:r>
            <w:r w:rsidR="00854467">
              <w:rPr>
                <w:lang w:val="en-US"/>
              </w:rPr>
              <w:t>33</w:t>
            </w:r>
          </w:p>
          <w:p w:rsidR="00D23C7F" w:rsidRPr="00D23C7F" w:rsidRDefault="00D23C7F" w:rsidP="00D23C7F">
            <w:pPr>
              <w:pStyle w:val="31"/>
              <w:spacing w:line="480" w:lineRule="auto"/>
              <w:jc w:val="lef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2330942B" wp14:editId="19B104D3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295275</wp:posOffset>
                  </wp:positionV>
                  <wp:extent cx="229870" cy="229870"/>
                  <wp:effectExtent l="0" t="0" r="0" b="0"/>
                  <wp:wrapSquare wrapText="bothSides"/>
                  <wp:docPr id="7" name="Рисунок 7" descr="facebook_circle-51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facebook_circle-512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Arty.zavrik@gmail.com</w:t>
            </w:r>
          </w:p>
          <w:p w:rsidR="00152C99" w:rsidRPr="00152C99" w:rsidRDefault="00D23C7F" w:rsidP="00D23C7F">
            <w:pPr>
              <w:pStyle w:val="31"/>
              <w:spacing w:line="480" w:lineRule="auto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Theme="minorHAnsi" w:cstheme="minorBidi"/>
                <w:noProof/>
                <w:szCs w:val="18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3712C5E7" wp14:editId="663F120C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273050</wp:posOffset>
                  </wp:positionV>
                  <wp:extent cx="229870" cy="220980"/>
                  <wp:effectExtent l="0" t="0" r="0" b="7620"/>
                  <wp:wrapSquare wrapText="bothSides"/>
                  <wp:docPr id="6" name="Рисунок 6" descr="C:\Users\skarz\AppData\Local\Microsoft\Windows\INetCache\Content.Word\github-mark (1)qweqw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C:\Users\skarz\AppData\Local\Microsoft\Windows\INetCache\Content.Word\github-mark (1)qweqw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10" w:history="1">
              <w:r w:rsidR="00152C99" w:rsidRPr="00433B19">
                <w:rPr>
                  <w:rStyle w:val="afff7"/>
                  <w:sz w:val="18"/>
                  <w:szCs w:val="18"/>
                  <w:lang w:val="en-US"/>
                </w:rPr>
                <w:t>http://www.facebook.com/Zavrik</w:t>
              </w:r>
            </w:hyperlink>
          </w:p>
          <w:p w:rsidR="00266E03" w:rsidRDefault="00266E03" w:rsidP="00266E03">
            <w:pPr>
              <w:pStyle w:val="31"/>
              <w:spacing w:line="600" w:lineRule="auto"/>
              <w:jc w:val="left"/>
              <w:rPr>
                <w:rFonts w:eastAsiaTheme="minorHAnsi" w:cstheme="minorBidi"/>
                <w:sz w:val="20"/>
                <w:szCs w:val="20"/>
                <w:lang w:val="en-US"/>
              </w:rPr>
            </w:pPr>
            <w:r>
              <w:rPr>
                <w:noProof/>
                <w:sz w:val="36"/>
                <w:szCs w:val="3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C8EDE4" wp14:editId="765B118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358493</wp:posOffset>
                      </wp:positionV>
                      <wp:extent cx="2228850" cy="0"/>
                      <wp:effectExtent l="0" t="0" r="1905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8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4691F8" id="Прямая соединительная линия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8.25pt" to="175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" strokecolor="#37b6ae [3204]" strokeweight=".5pt">
                      <v:stroke joinstyle="miter"/>
                    </v:line>
                  </w:pict>
                </mc:Fallback>
              </mc:AlternateContent>
            </w:r>
            <w:hyperlink r:id="rId11" w:history="1">
              <w:r w:rsidR="00152C99" w:rsidRPr="00433B19">
                <w:rPr>
                  <w:rStyle w:val="afff7"/>
                  <w:rFonts w:eastAsiaTheme="minorHAnsi" w:cstheme="minorBidi"/>
                  <w:sz w:val="20"/>
                  <w:szCs w:val="20"/>
                  <w:lang w:val="en-US"/>
                </w:rPr>
                <w:t>http://github.com/Zavrik94</w:t>
              </w:r>
            </w:hyperlink>
          </w:p>
          <w:p w:rsidR="00C611D3" w:rsidRPr="00C611D3" w:rsidRDefault="00266E03" w:rsidP="00266E03">
            <w:pPr>
              <w:pStyle w:val="21"/>
              <w:spacing w:line="276" w:lineRule="auto"/>
              <w:rPr>
                <w:color w:val="37B6AE" w:themeColor="accent1"/>
                <w:lang w:val="en-US"/>
              </w:rPr>
            </w:pPr>
            <w:r>
              <w:rPr>
                <w:noProof/>
                <w:sz w:val="36"/>
                <w:szCs w:val="3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59D15C" wp14:editId="6BC16A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216790</wp:posOffset>
                      </wp:positionV>
                      <wp:extent cx="2228850" cy="0"/>
                      <wp:effectExtent l="0" t="0" r="19050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8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52666C" id="Прямая соединительная линия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05pt" to="175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" strokecolor="#37b6ae [3204]" strokeweight=".5pt">
                      <v:stroke joinstyle="miter"/>
                    </v:line>
                  </w:pict>
                </mc:Fallback>
              </mc:AlternateContent>
            </w:r>
            <w:r w:rsidR="00C611D3" w:rsidRPr="00C611D3">
              <w:rPr>
                <w:color w:val="37B6AE" w:themeColor="accent1"/>
                <w:lang w:val="en-US"/>
              </w:rPr>
              <w:t>Education</w:t>
            </w:r>
          </w:p>
          <w:p w:rsidR="00C611D3" w:rsidRPr="0066075D" w:rsidRDefault="00C611D3" w:rsidP="00266E03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Master’s Degree</w:t>
            </w:r>
          </w:p>
          <w:p w:rsidR="00C611D3" w:rsidRDefault="00C611D3" w:rsidP="00266E03">
            <w:pPr>
              <w:spacing w:line="276" w:lineRule="auto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Zaporizhzhya</w:t>
            </w:r>
            <w:proofErr w:type="spellEnd"/>
            <w:r>
              <w:rPr>
                <w:b/>
                <w:lang w:val="en-US"/>
              </w:rPr>
              <w:t xml:space="preserve"> National Technical University / SEP 2010 – M</w:t>
            </w:r>
            <w:bookmarkStart w:id="0" w:name="_GoBack"/>
            <w:bookmarkEnd w:id="0"/>
            <w:r>
              <w:rPr>
                <w:b/>
                <w:lang w:val="en-US"/>
              </w:rPr>
              <w:t>AY 2015</w:t>
            </w:r>
          </w:p>
          <w:p w:rsidR="00C611D3" w:rsidRDefault="00C611D3" w:rsidP="00C611D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Department: Transport Logistics</w:t>
            </w:r>
          </w:p>
          <w:p w:rsidR="00C611D3" w:rsidRDefault="00C611D3" w:rsidP="00C611D3">
            <w:pPr>
              <w:jc w:val="left"/>
              <w:rPr>
                <w:lang w:val="en-US"/>
              </w:rPr>
            </w:pPr>
          </w:p>
          <w:p w:rsidR="00C611D3" w:rsidRDefault="00C611D3" w:rsidP="00C611D3">
            <w:pPr>
              <w:jc w:val="left"/>
              <w:rPr>
                <w:b/>
                <w:lang w:val="en-US"/>
              </w:rPr>
            </w:pPr>
            <w:r w:rsidRPr="00FC55FA">
              <w:rPr>
                <w:b/>
                <w:lang w:val="en-US"/>
              </w:rPr>
              <w:t>UNIT Factory</w:t>
            </w:r>
            <w:r>
              <w:rPr>
                <w:b/>
                <w:lang w:val="en-US"/>
              </w:rPr>
              <w:t xml:space="preserve"> / NOV 2017 – NOV 2020</w:t>
            </w:r>
          </w:p>
          <w:p w:rsidR="00C611D3" w:rsidRDefault="00266E03" w:rsidP="00266E03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noProof/>
                <w:sz w:val="36"/>
                <w:szCs w:val="3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F583CEC" wp14:editId="6725EF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357551</wp:posOffset>
                      </wp:positionV>
                      <wp:extent cx="2228850" cy="0"/>
                      <wp:effectExtent l="0" t="0" r="19050" b="1905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8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36AF83" id="Прямая соединительная линия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15pt" to="175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" strokecolor="#37b6ae [3204]" strokeweight=".5pt">
                      <v:stroke joinstyle="miter"/>
                    </v:line>
                  </w:pict>
                </mc:Fallback>
              </mc:AlternateContent>
            </w:r>
            <w:r w:rsidR="00C611D3">
              <w:rPr>
                <w:lang w:val="en-US"/>
              </w:rPr>
              <w:t>Department: Software Engineering</w:t>
            </w:r>
          </w:p>
          <w:p w:rsidR="00C611D3" w:rsidRPr="00C611D3" w:rsidRDefault="00266E03" w:rsidP="00266E03">
            <w:pPr>
              <w:pStyle w:val="21"/>
              <w:spacing w:line="276" w:lineRule="auto"/>
              <w:rPr>
                <w:color w:val="37B6AE" w:themeColor="accent1"/>
                <w:lang w:val="en-US"/>
              </w:rPr>
            </w:pPr>
            <w:r>
              <w:rPr>
                <w:noProof/>
                <w:sz w:val="36"/>
                <w:szCs w:val="3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DDDE1E9" wp14:editId="04307F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217266</wp:posOffset>
                      </wp:positionV>
                      <wp:extent cx="2228850" cy="0"/>
                      <wp:effectExtent l="0" t="0" r="1905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8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BE14A2" id="Прямая соединительная линия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1pt" to="175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" strokecolor="#37b6ae [3204]" strokeweight=".5pt">
                      <v:stroke joinstyle="miter"/>
                    </v:line>
                  </w:pict>
                </mc:Fallback>
              </mc:AlternateContent>
            </w:r>
            <w:r w:rsidR="00C611D3" w:rsidRPr="00C611D3">
              <w:rPr>
                <w:color w:val="37B6AE" w:themeColor="accent1"/>
                <w:lang w:val="en-US"/>
              </w:rPr>
              <w:t xml:space="preserve"> </w:t>
            </w:r>
            <w:r w:rsidR="00B30644" w:rsidRPr="00C611D3">
              <w:rPr>
                <w:color w:val="37B6AE" w:themeColor="accent1"/>
                <w:lang w:val="en-US"/>
              </w:rPr>
              <w:t>LANGUAGE</w:t>
            </w:r>
          </w:p>
          <w:p w:rsidR="00152C99" w:rsidRDefault="00C611D3" w:rsidP="00266E03">
            <w:pPr>
              <w:pStyle w:val="affff3"/>
              <w:numPr>
                <w:ilvl w:val="0"/>
                <w:numId w:val="15"/>
              </w:numPr>
              <w:spacing w:line="276" w:lineRule="auto"/>
              <w:ind w:left="284"/>
              <w:jc w:val="left"/>
              <w:rPr>
                <w:lang w:val="en-US"/>
              </w:rPr>
            </w:pPr>
            <w:r w:rsidRPr="00C611D3">
              <w:rPr>
                <w:lang w:val="en-US"/>
              </w:rPr>
              <w:t>E</w:t>
            </w:r>
            <w:r>
              <w:rPr>
                <w:lang w:val="en-US"/>
              </w:rPr>
              <w:t>nglish (Intermediate)</w:t>
            </w:r>
          </w:p>
          <w:p w:rsidR="00C611D3" w:rsidRDefault="00C611D3" w:rsidP="00C611D3">
            <w:pPr>
              <w:pStyle w:val="affff3"/>
              <w:numPr>
                <w:ilvl w:val="0"/>
                <w:numId w:val="15"/>
              </w:numPr>
              <w:ind w:left="284" w:hanging="578"/>
              <w:jc w:val="left"/>
              <w:rPr>
                <w:lang w:val="en-US"/>
              </w:rPr>
            </w:pPr>
            <w:r>
              <w:rPr>
                <w:lang w:val="en-US"/>
              </w:rPr>
              <w:t>Russian (Native)</w:t>
            </w:r>
          </w:p>
          <w:p w:rsidR="00C611D3" w:rsidRPr="00C611D3" w:rsidRDefault="00C611D3" w:rsidP="00C611D3">
            <w:pPr>
              <w:pStyle w:val="affff3"/>
              <w:numPr>
                <w:ilvl w:val="0"/>
                <w:numId w:val="15"/>
              </w:numPr>
              <w:ind w:left="284" w:hanging="578"/>
              <w:jc w:val="left"/>
              <w:rPr>
                <w:lang w:val="en-US"/>
              </w:rPr>
            </w:pPr>
            <w:r>
              <w:rPr>
                <w:lang w:val="en-US"/>
              </w:rPr>
              <w:t>Ukrainian (Native)</w:t>
            </w:r>
          </w:p>
          <w:p w:rsidR="00C420C8" w:rsidRPr="00EE62A5" w:rsidRDefault="00C420C8" w:rsidP="003856C9">
            <w:pPr>
              <w:rPr>
                <w:lang w:val="en-US"/>
              </w:rPr>
            </w:pPr>
          </w:p>
        </w:tc>
        <w:tc>
          <w:tcPr>
            <w:tcW w:w="6680" w:type="dxa"/>
          </w:tcPr>
          <w:p w:rsidR="00C1225E" w:rsidRPr="00C72A78" w:rsidRDefault="00C1225E" w:rsidP="00C72A78">
            <w:pPr>
              <w:jc w:val="both"/>
              <w:rPr>
                <w:lang w:val="en-US"/>
              </w:rPr>
            </w:pPr>
          </w:p>
          <w:p w:rsidR="00C420C8" w:rsidRDefault="00FF31A7" w:rsidP="007D1F6C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 xml:space="preserve">               </w:t>
            </w:r>
          </w:p>
          <w:tbl>
            <w:tblPr>
              <w:tblpPr w:leftFromText="180" w:rightFromText="180" w:vertAnchor="page" w:horzAnchor="margin" w:tblpX="-4962" w:tblpY="1"/>
              <w:tblOverlap w:val="never"/>
              <w:tblW w:w="8333" w:type="dxa"/>
              <w:tblLayout w:type="fixed"/>
              <w:tblLook w:val="04A0" w:firstRow="1" w:lastRow="0" w:firstColumn="1" w:lastColumn="0" w:noHBand="0" w:noVBand="1"/>
            </w:tblPr>
            <w:tblGrid>
              <w:gridCol w:w="3120"/>
              <w:gridCol w:w="5213"/>
            </w:tblGrid>
            <w:tr w:rsidR="00B30644" w:rsidRPr="0010363D" w:rsidTr="00C611D3">
              <w:trPr>
                <w:trHeight w:val="3833"/>
              </w:trPr>
              <w:tc>
                <w:tcPr>
                  <w:tcW w:w="8333" w:type="dxa"/>
                  <w:gridSpan w:val="2"/>
                  <w:tcMar>
                    <w:left w:w="720" w:type="dxa"/>
                    <w:bottom w:w="288" w:type="dxa"/>
                    <w:right w:w="0" w:type="dxa"/>
                  </w:tcMar>
                </w:tcPr>
                <w:p w:rsidR="00266E03" w:rsidRDefault="00266E03" w:rsidP="00B30644">
                  <w:pPr>
                    <w:pStyle w:val="21"/>
                    <w:ind w:firstLine="1407"/>
                    <w:rPr>
                      <w:lang w:val="en-US"/>
                    </w:rPr>
                  </w:pPr>
                </w:p>
                <w:p w:rsidR="00B30644" w:rsidRDefault="00B30644" w:rsidP="00B30644">
                  <w:pPr>
                    <w:pStyle w:val="21"/>
                    <w:ind w:firstLine="1407"/>
                    <w:rPr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4F71E2C2" wp14:editId="5F15135A">
                        <wp:extent cx="1524000" cy="1524000"/>
                        <wp:effectExtent l="0" t="0" r="0" b="0"/>
                        <wp:docPr id="10" name="Рисунок 10" descr="C:\Users\skarz\AppData\Local\Microsoft\Windows\INetCache\Content.Word\dfasdf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 descr="C:\Users\skarz\AppData\Local\Microsoft\Windows\INetCache\Content.Word\dfasdf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5574" cy="15255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611D3" w:rsidRDefault="00266E03" w:rsidP="00266E03">
                  <w:pPr>
                    <w:pStyle w:val="21"/>
                    <w:ind w:firstLine="273"/>
                    <w:rPr>
                      <w:lang w:val="en-US"/>
                    </w:rPr>
                  </w:pPr>
                  <w:r>
                    <w:rPr>
                      <w:color w:val="37B6AE" w:themeColor="accent1"/>
                      <w:sz w:val="48"/>
                      <w:szCs w:val="48"/>
                      <w:lang w:val="en-US"/>
                    </w:rPr>
                    <w:t>Back-end developer</w:t>
                  </w:r>
                </w:p>
                <w:p w:rsidR="00C611D3" w:rsidRDefault="00C611D3" w:rsidP="00B30644">
                  <w:pPr>
                    <w:pStyle w:val="21"/>
                    <w:jc w:val="both"/>
                    <w:rPr>
                      <w:color w:val="37B6AE" w:themeColor="accent1"/>
                      <w:lang w:val="en-US"/>
                    </w:rPr>
                  </w:pPr>
                </w:p>
                <w:p w:rsidR="00B30644" w:rsidRPr="00C611D3" w:rsidRDefault="00C611D3" w:rsidP="00C611D3">
                  <w:pPr>
                    <w:pStyle w:val="21"/>
                    <w:rPr>
                      <w:color w:val="37B6AE" w:themeColor="accent1"/>
                      <w:lang w:val="en-US"/>
                    </w:rPr>
                  </w:pPr>
                  <w:r>
                    <w:rPr>
                      <w:noProof/>
                      <w:color w:val="37B6AE" w:themeColor="accent1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-9526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3645535" cy="0"/>
                            <wp:effectExtent l="0" t="0" r="31115" b="19050"/>
                            <wp:wrapNone/>
                            <wp:docPr id="11" name="Прямая соединительная линия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64553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491DF2B" id="Прямая соединительная линия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5.1pt" to="286.3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" strokecolor="#37b6ae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B30644" w:rsidRPr="00C611D3">
                    <w:rPr>
                      <w:color w:val="37B6AE" w:themeColor="accent1"/>
                      <w:lang w:val="en-US"/>
                    </w:rPr>
                    <w:t>Expirience</w:t>
                  </w:r>
                </w:p>
                <w:p w:rsidR="006F0FC2" w:rsidRDefault="00B30644" w:rsidP="00B30644">
                  <w:pPr>
                    <w:pStyle w:val="41"/>
                    <w:jc w:val="both"/>
                    <w:rPr>
                      <w:lang w:val="en-US"/>
                    </w:rPr>
                  </w:pPr>
                  <w:r w:rsidRPr="00FC55FA">
                    <w:rPr>
                      <w:lang w:val="en-US"/>
                    </w:rPr>
                    <w:t>Software Development and Testing Specialist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 w:rsidR="00B30644" w:rsidRPr="007D1F6C" w:rsidRDefault="00B30644" w:rsidP="00B30644">
                  <w:pPr>
                    <w:pStyle w:val="41"/>
                    <w:jc w:val="both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 xml:space="preserve">at </w:t>
                  </w:r>
                  <w:r>
                    <w:rPr>
                      <w:lang w:val="uk-UA"/>
                    </w:rPr>
                    <w:t>«</w:t>
                  </w:r>
                  <w:r>
                    <w:rPr>
                      <w:lang w:val="en-US"/>
                    </w:rPr>
                    <w:t>CITRUS</w:t>
                  </w:r>
                  <w:r w:rsidRPr="007D1F6C">
                    <w:rPr>
                      <w:lang w:val="en-US"/>
                    </w:rPr>
                    <w:t>»</w:t>
                  </w:r>
                </w:p>
                <w:p w:rsidR="00B30644" w:rsidRDefault="00B30644" w:rsidP="00B30644">
                  <w:pPr>
                    <w:pStyle w:val="51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July 201</w:t>
                  </w:r>
                  <w:r w:rsidRPr="00C1225E">
                    <w:rPr>
                      <w:lang w:val="en-US"/>
                    </w:rPr>
                    <w:t>5</w:t>
                  </w:r>
                  <w:r w:rsidRPr="00595B19">
                    <w:rPr>
                      <w:lang w:val="en-US" w:bidi="ru-RU"/>
                    </w:rPr>
                    <w:t> —</w:t>
                  </w:r>
                  <w:r>
                    <w:rPr>
                      <w:lang w:val="en-US" w:bidi="ru-RU"/>
                    </w:rPr>
                    <w:t xml:space="preserve"> January</w:t>
                  </w:r>
                  <w:r>
                    <w:rPr>
                      <w:lang w:val="en-US"/>
                    </w:rPr>
                    <w:t xml:space="preserve"> 2017</w:t>
                  </w:r>
                </w:p>
                <w:p w:rsidR="006F0FC2" w:rsidRPr="006F0FC2" w:rsidRDefault="006F0FC2" w:rsidP="006F0FC2">
                  <w:pPr>
                    <w:jc w:val="both"/>
                    <w:rPr>
                      <w:lang w:val="en-US"/>
                    </w:rPr>
                  </w:pPr>
                </w:p>
                <w:p w:rsidR="00B30644" w:rsidRPr="007D1F6C" w:rsidRDefault="00B30644" w:rsidP="00B30644">
                  <w:pPr>
                    <w:pStyle w:val="41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Software Engineer at </w:t>
                  </w:r>
                  <w:r>
                    <w:rPr>
                      <w:lang w:val="uk-UA"/>
                    </w:rPr>
                    <w:t>«</w:t>
                  </w:r>
                  <w:r>
                    <w:rPr>
                      <w:lang w:val="en-US"/>
                    </w:rPr>
                    <w:t>megamarket</w:t>
                  </w:r>
                  <w:r>
                    <w:rPr>
                      <w:lang w:val="uk-UA"/>
                    </w:rPr>
                    <w:t>»</w:t>
                  </w:r>
                </w:p>
                <w:p w:rsidR="00B30644" w:rsidRDefault="00B30644" w:rsidP="00B30644">
                  <w:pPr>
                    <w:pStyle w:val="51"/>
                    <w:jc w:val="both"/>
                    <w:rPr>
                      <w:lang w:val="en-US"/>
                    </w:rPr>
                  </w:pPr>
                  <w:r w:rsidRPr="007D1F6C">
                    <w:rPr>
                      <w:lang w:val="en-US"/>
                    </w:rPr>
                    <w:t>February</w:t>
                  </w:r>
                  <w:r>
                    <w:rPr>
                      <w:lang w:val="en-US"/>
                    </w:rPr>
                    <w:t xml:space="preserve"> 2017</w:t>
                  </w:r>
                  <w:r w:rsidRPr="0010363D">
                    <w:rPr>
                      <w:lang w:val="en-US" w:bidi="ru-RU"/>
                    </w:rPr>
                    <w:t xml:space="preserve"> — </w:t>
                  </w:r>
                  <w:r>
                    <w:rPr>
                      <w:lang w:val="en-US"/>
                    </w:rPr>
                    <w:t>Present Time</w:t>
                  </w:r>
                </w:p>
                <w:p w:rsidR="006F0FC2" w:rsidRPr="006F0FC2" w:rsidRDefault="006F0FC2" w:rsidP="006F0FC2">
                  <w:pPr>
                    <w:jc w:val="both"/>
                    <w:rPr>
                      <w:lang w:val="en-US"/>
                    </w:rPr>
                  </w:pPr>
                </w:p>
                <w:p w:rsidR="00B30644" w:rsidRPr="0010363D" w:rsidRDefault="00B30644" w:rsidP="00B30644">
                  <w:pPr>
                    <w:jc w:val="both"/>
                    <w:rPr>
                      <w:lang w:val="en-US"/>
                    </w:rPr>
                  </w:pPr>
                </w:p>
              </w:tc>
            </w:tr>
            <w:tr w:rsidR="00B30644" w:rsidRPr="00C72A78" w:rsidTr="00C611D3">
              <w:trPr>
                <w:trHeight w:val="1931"/>
              </w:trPr>
              <w:tc>
                <w:tcPr>
                  <w:tcW w:w="3119" w:type="dxa"/>
                  <w:tcBorders>
                    <w:right w:val="single" w:sz="4" w:space="0" w:color="FFFFFF" w:themeColor="background1"/>
                  </w:tcBorders>
                  <w:tcMar>
                    <w:left w:w="720" w:type="dxa"/>
                    <w:bottom w:w="288" w:type="dxa"/>
                    <w:right w:w="0" w:type="dxa"/>
                  </w:tcMar>
                </w:tcPr>
                <w:p w:rsidR="00B30644" w:rsidRPr="00C611D3" w:rsidRDefault="00C611D3" w:rsidP="00C611D3">
                  <w:pPr>
                    <w:pStyle w:val="21"/>
                    <w:rPr>
                      <w:color w:val="37B6AE" w:themeColor="accent1"/>
                      <w:lang w:val="uk-UA"/>
                    </w:rPr>
                  </w:pPr>
                  <w:r>
                    <w:rPr>
                      <w:noProof/>
                      <w:color w:val="37B6AE" w:themeColor="accent1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6B512548" wp14:editId="23103EA8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645535" cy="0"/>
                            <wp:effectExtent l="0" t="0" r="31115" b="19050"/>
                            <wp:wrapNone/>
                            <wp:docPr id="12" name="Прямая соединительная линия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64553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87FA0AD" id="Прямая соединительная линия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5.3pt" to="286.8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" strokecolor="#37b6ae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B30644" w:rsidRPr="00C611D3">
                    <w:rPr>
                      <w:color w:val="37B6AE" w:themeColor="accent1"/>
                      <w:lang w:val="en-US"/>
                    </w:rPr>
                    <w:t>Programing Skills</w:t>
                  </w:r>
                </w:p>
                <w:p w:rsidR="00B30644" w:rsidRPr="00266E03" w:rsidRDefault="00B30644" w:rsidP="00B30644">
                  <w:pPr>
                    <w:pStyle w:val="affff3"/>
                    <w:numPr>
                      <w:ilvl w:val="0"/>
                      <w:numId w:val="13"/>
                    </w:numPr>
                    <w:jc w:val="both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  <w:p w:rsidR="00266E03" w:rsidRPr="00C72A78" w:rsidRDefault="00266E03" w:rsidP="00B30644">
                  <w:pPr>
                    <w:pStyle w:val="affff3"/>
                    <w:numPr>
                      <w:ilvl w:val="0"/>
                      <w:numId w:val="13"/>
                    </w:numPr>
                    <w:jc w:val="both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PHP</w:t>
                  </w:r>
                </w:p>
                <w:p w:rsidR="00B30644" w:rsidRPr="00D23C7F" w:rsidRDefault="00B30644" w:rsidP="00B30644">
                  <w:pPr>
                    <w:pStyle w:val="affff3"/>
                    <w:numPr>
                      <w:ilvl w:val="0"/>
                      <w:numId w:val="13"/>
                    </w:numPr>
                    <w:jc w:val="both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Linux</w:t>
                  </w:r>
                </w:p>
                <w:p w:rsidR="00B30644" w:rsidRPr="00D23C7F" w:rsidRDefault="00266E03" w:rsidP="00B30644">
                  <w:pPr>
                    <w:pStyle w:val="affff3"/>
                    <w:numPr>
                      <w:ilvl w:val="0"/>
                      <w:numId w:val="13"/>
                    </w:numPr>
                    <w:jc w:val="both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PostgreSQL</w:t>
                  </w:r>
                </w:p>
              </w:tc>
              <w:tc>
                <w:tcPr>
                  <w:tcW w:w="5214" w:type="dxa"/>
                  <w:tcBorders>
                    <w:left w:val="single" w:sz="4" w:space="0" w:color="FFFFFF" w:themeColor="background1"/>
                  </w:tcBorders>
                </w:tcPr>
                <w:p w:rsidR="00B30644" w:rsidRPr="00C72A78" w:rsidRDefault="00B30644" w:rsidP="00B30644">
                  <w:pPr>
                    <w:jc w:val="both"/>
                    <w:rPr>
                      <w:sz w:val="40"/>
                      <w:szCs w:val="40"/>
                      <w:lang w:val="uk-UA"/>
                    </w:rPr>
                  </w:pPr>
                </w:p>
                <w:p w:rsidR="00B30644" w:rsidRPr="00C72A78" w:rsidRDefault="00266E03" w:rsidP="00B30644">
                  <w:pPr>
                    <w:pStyle w:val="affff3"/>
                    <w:numPr>
                      <w:ilvl w:val="0"/>
                      <w:numId w:val="13"/>
                    </w:numPr>
                    <w:jc w:val="both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JavaScript</w:t>
                  </w:r>
                </w:p>
                <w:p w:rsidR="00266E03" w:rsidRPr="006F0FC2" w:rsidRDefault="00266E03" w:rsidP="00B30644">
                  <w:pPr>
                    <w:pStyle w:val="affff3"/>
                    <w:numPr>
                      <w:ilvl w:val="0"/>
                      <w:numId w:val="13"/>
                    </w:numPr>
                    <w:jc w:val="both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CSS</w:t>
                  </w:r>
                </w:p>
                <w:p w:rsidR="006F0FC2" w:rsidRPr="00C72A78" w:rsidRDefault="006F0FC2" w:rsidP="00B30644">
                  <w:pPr>
                    <w:pStyle w:val="affff3"/>
                    <w:numPr>
                      <w:ilvl w:val="0"/>
                      <w:numId w:val="13"/>
                    </w:numPr>
                    <w:jc w:val="both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PostgreSQL</w:t>
                  </w:r>
                </w:p>
              </w:tc>
            </w:tr>
            <w:tr w:rsidR="00C611D3" w:rsidRPr="00D23C7F" w:rsidTr="00C611D3">
              <w:trPr>
                <w:trHeight w:val="1941"/>
              </w:trPr>
              <w:tc>
                <w:tcPr>
                  <w:tcW w:w="3120" w:type="dxa"/>
                  <w:tcBorders>
                    <w:right w:val="single" w:sz="4" w:space="0" w:color="FFFFFF" w:themeColor="background1"/>
                  </w:tcBorders>
                  <w:tcMar>
                    <w:left w:w="720" w:type="dxa"/>
                    <w:right w:w="0" w:type="dxa"/>
                  </w:tcMar>
                </w:tcPr>
                <w:p w:rsidR="00C611D3" w:rsidRPr="00C611D3" w:rsidRDefault="00C611D3" w:rsidP="00B30644">
                  <w:pPr>
                    <w:pStyle w:val="21"/>
                    <w:jc w:val="both"/>
                    <w:rPr>
                      <w:color w:val="37B6AE" w:themeColor="accent1"/>
                      <w:lang w:val="uk-UA"/>
                    </w:rPr>
                  </w:pPr>
                  <w:r>
                    <w:rPr>
                      <w:noProof/>
                      <w:color w:val="37B6AE" w:themeColor="accent1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772B35AC" wp14:editId="4FB710E7">
                            <wp:simplePos x="0" y="0"/>
                            <wp:positionH relativeFrom="column">
                              <wp:posOffset>-13335</wp:posOffset>
                            </wp:positionH>
                            <wp:positionV relativeFrom="paragraph">
                              <wp:posOffset>185420</wp:posOffset>
                            </wp:positionV>
                            <wp:extent cx="3645535" cy="0"/>
                            <wp:effectExtent l="0" t="0" r="31115" b="19050"/>
                            <wp:wrapNone/>
                            <wp:docPr id="13" name="Прямая соединительная линия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64553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754C38" id="Прямая соединительная линия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4.6pt" to="28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" strokecolor="#37b6ae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C611D3">
                    <w:rPr>
                      <w:color w:val="37B6AE" w:themeColor="accent1"/>
                      <w:lang w:val="en-US"/>
                    </w:rPr>
                    <w:t>ADDITIONAL Skills</w:t>
                  </w:r>
                </w:p>
                <w:p w:rsidR="00C611D3" w:rsidRPr="00C72A78" w:rsidRDefault="00C611D3" w:rsidP="00B30644">
                  <w:pPr>
                    <w:pStyle w:val="affff3"/>
                    <w:numPr>
                      <w:ilvl w:val="0"/>
                      <w:numId w:val="13"/>
                    </w:numPr>
                    <w:jc w:val="both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Microsoft Office</w:t>
                  </w:r>
                </w:p>
                <w:p w:rsidR="00C611D3" w:rsidRPr="006F0FC2" w:rsidRDefault="00C611D3" w:rsidP="00B30644">
                  <w:pPr>
                    <w:pStyle w:val="affff3"/>
                    <w:numPr>
                      <w:ilvl w:val="0"/>
                      <w:numId w:val="13"/>
                    </w:numPr>
                    <w:jc w:val="both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Adobe Photoshop</w:t>
                  </w:r>
                </w:p>
                <w:p w:rsidR="006F0FC2" w:rsidRPr="006F0FC2" w:rsidRDefault="006F0FC2" w:rsidP="006F0FC2">
                  <w:pPr>
                    <w:pStyle w:val="affff3"/>
                    <w:numPr>
                      <w:ilvl w:val="0"/>
                      <w:numId w:val="13"/>
                    </w:numPr>
                    <w:jc w:val="both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Adobe Audition</w:t>
                  </w:r>
                </w:p>
                <w:p w:rsidR="006F0FC2" w:rsidRPr="00D23C7F" w:rsidRDefault="006F0FC2" w:rsidP="006F0FC2">
                  <w:pPr>
                    <w:pStyle w:val="affff3"/>
                    <w:numPr>
                      <w:ilvl w:val="0"/>
                      <w:numId w:val="13"/>
                    </w:numPr>
                    <w:jc w:val="both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Sony ACID Pro</w:t>
                  </w:r>
                </w:p>
              </w:tc>
              <w:tc>
                <w:tcPr>
                  <w:tcW w:w="5213" w:type="dxa"/>
                  <w:tcBorders>
                    <w:left w:val="single" w:sz="4" w:space="0" w:color="FFFFFF" w:themeColor="background1"/>
                  </w:tcBorders>
                </w:tcPr>
                <w:p w:rsidR="00C611D3" w:rsidRPr="00C611D3" w:rsidRDefault="00C611D3" w:rsidP="00C611D3">
                  <w:pPr>
                    <w:jc w:val="both"/>
                    <w:rPr>
                      <w:lang w:val="uk-UA"/>
                    </w:rPr>
                  </w:pPr>
                </w:p>
              </w:tc>
            </w:tr>
          </w:tbl>
          <w:p w:rsidR="00C1225E" w:rsidRPr="00D01170" w:rsidRDefault="00C1225E" w:rsidP="007D1F6C">
            <w:pPr>
              <w:rPr>
                <w:lang w:val="uk-UA"/>
              </w:rPr>
            </w:pPr>
          </w:p>
        </w:tc>
      </w:tr>
    </w:tbl>
    <w:p w:rsidR="003F5FDB" w:rsidRPr="00791207" w:rsidRDefault="003F5FDB" w:rsidP="00E65827">
      <w:pPr>
        <w:pStyle w:val="ab"/>
        <w:jc w:val="both"/>
      </w:pPr>
    </w:p>
    <w:sectPr w:rsidR="003F5FDB" w:rsidRPr="00791207" w:rsidSect="00791207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985" w:right="1151" w:bottom="2211" w:left="11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E33" w:rsidRDefault="00BB5E33" w:rsidP="003856C9">
      <w:pPr>
        <w:spacing w:after="0" w:line="240" w:lineRule="auto"/>
      </w:pPr>
      <w:r>
        <w:separator/>
      </w:r>
    </w:p>
  </w:endnote>
  <w:endnote w:type="continuationSeparator" w:id="0">
    <w:p w:rsidR="00BB5E33" w:rsidRDefault="00BB5E3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Bahnschrift Light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85F46C5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1937666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C611D3">
          <w:rPr>
            <w:noProof/>
            <w:lang w:bidi="ru-RU"/>
          </w:rPr>
          <w:t>3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C344B66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E33" w:rsidRDefault="00BB5E33" w:rsidP="003856C9">
      <w:pPr>
        <w:spacing w:after="0" w:line="240" w:lineRule="auto"/>
      </w:pPr>
      <w:r>
        <w:separator/>
      </w:r>
    </w:p>
  </w:footnote>
  <w:footnote w:type="continuationSeparator" w:id="0">
    <w:p w:rsidR="00BB5E33" w:rsidRDefault="00BB5E3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45010FE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B58A13F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CE1CB0"/>
    <w:multiLevelType w:val="hybridMultilevel"/>
    <w:tmpl w:val="800CE3AA"/>
    <w:lvl w:ilvl="0" w:tplc="E67A6B3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5529B"/>
    <w:multiLevelType w:val="hybridMultilevel"/>
    <w:tmpl w:val="BBEA9E4E"/>
    <w:lvl w:ilvl="0" w:tplc="E67A6B3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945A7"/>
    <w:multiLevelType w:val="hybridMultilevel"/>
    <w:tmpl w:val="9602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604BF"/>
    <w:multiLevelType w:val="hybridMultilevel"/>
    <w:tmpl w:val="7CF65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C7481"/>
    <w:multiLevelType w:val="hybridMultilevel"/>
    <w:tmpl w:val="6BF03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F3"/>
    <w:rsid w:val="000173F7"/>
    <w:rsid w:val="00052BE1"/>
    <w:rsid w:val="0007412A"/>
    <w:rsid w:val="000C564B"/>
    <w:rsid w:val="0010199E"/>
    <w:rsid w:val="0010257B"/>
    <w:rsid w:val="0010363D"/>
    <w:rsid w:val="001166C2"/>
    <w:rsid w:val="001503AC"/>
    <w:rsid w:val="00152C99"/>
    <w:rsid w:val="001765FE"/>
    <w:rsid w:val="0019561F"/>
    <w:rsid w:val="001B32D2"/>
    <w:rsid w:val="00266E03"/>
    <w:rsid w:val="00283B81"/>
    <w:rsid w:val="00293B83"/>
    <w:rsid w:val="002A3621"/>
    <w:rsid w:val="002A4C3B"/>
    <w:rsid w:val="002B0E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445F3"/>
    <w:rsid w:val="00463463"/>
    <w:rsid w:val="00473EF8"/>
    <w:rsid w:val="004760E5"/>
    <w:rsid w:val="004D22BB"/>
    <w:rsid w:val="004E5384"/>
    <w:rsid w:val="005152F2"/>
    <w:rsid w:val="005246B9"/>
    <w:rsid w:val="00534E4E"/>
    <w:rsid w:val="00541818"/>
    <w:rsid w:val="00551D35"/>
    <w:rsid w:val="005562D4"/>
    <w:rsid w:val="00557019"/>
    <w:rsid w:val="005674AC"/>
    <w:rsid w:val="00580925"/>
    <w:rsid w:val="00595B19"/>
    <w:rsid w:val="005A1E51"/>
    <w:rsid w:val="005A7E57"/>
    <w:rsid w:val="00616FF4"/>
    <w:rsid w:val="0066075D"/>
    <w:rsid w:val="006A3CE7"/>
    <w:rsid w:val="006F0FC2"/>
    <w:rsid w:val="0070159E"/>
    <w:rsid w:val="00743379"/>
    <w:rsid w:val="00747550"/>
    <w:rsid w:val="007803B7"/>
    <w:rsid w:val="00787CF3"/>
    <w:rsid w:val="00791207"/>
    <w:rsid w:val="007A7C08"/>
    <w:rsid w:val="007B2F5C"/>
    <w:rsid w:val="007C5F05"/>
    <w:rsid w:val="007D1F6C"/>
    <w:rsid w:val="007F4B84"/>
    <w:rsid w:val="00825ED8"/>
    <w:rsid w:val="00831315"/>
    <w:rsid w:val="00832043"/>
    <w:rsid w:val="00832F81"/>
    <w:rsid w:val="00841714"/>
    <w:rsid w:val="008501C7"/>
    <w:rsid w:val="00854467"/>
    <w:rsid w:val="0088143B"/>
    <w:rsid w:val="008C7CA2"/>
    <w:rsid w:val="008F6337"/>
    <w:rsid w:val="00914DAF"/>
    <w:rsid w:val="0093286E"/>
    <w:rsid w:val="00946C4B"/>
    <w:rsid w:val="009872F4"/>
    <w:rsid w:val="009966CC"/>
    <w:rsid w:val="009D1627"/>
    <w:rsid w:val="00A02AF5"/>
    <w:rsid w:val="00A42F91"/>
    <w:rsid w:val="00AF1258"/>
    <w:rsid w:val="00B01E52"/>
    <w:rsid w:val="00B30644"/>
    <w:rsid w:val="00B550FC"/>
    <w:rsid w:val="00B85871"/>
    <w:rsid w:val="00B93310"/>
    <w:rsid w:val="00BB3B21"/>
    <w:rsid w:val="00BB5E33"/>
    <w:rsid w:val="00BC1F18"/>
    <w:rsid w:val="00BD2E58"/>
    <w:rsid w:val="00BF6BAB"/>
    <w:rsid w:val="00C007A5"/>
    <w:rsid w:val="00C1225E"/>
    <w:rsid w:val="00C420C8"/>
    <w:rsid w:val="00C4403A"/>
    <w:rsid w:val="00C611D3"/>
    <w:rsid w:val="00C72A78"/>
    <w:rsid w:val="00CE6306"/>
    <w:rsid w:val="00D01170"/>
    <w:rsid w:val="00D11C4D"/>
    <w:rsid w:val="00D16A4F"/>
    <w:rsid w:val="00D23C7F"/>
    <w:rsid w:val="00D5067A"/>
    <w:rsid w:val="00DC0F74"/>
    <w:rsid w:val="00DC79BB"/>
    <w:rsid w:val="00DF0A0F"/>
    <w:rsid w:val="00E34D58"/>
    <w:rsid w:val="00E65827"/>
    <w:rsid w:val="00E73E37"/>
    <w:rsid w:val="00E941EF"/>
    <w:rsid w:val="00EB1C1B"/>
    <w:rsid w:val="00EB779A"/>
    <w:rsid w:val="00EE62A5"/>
    <w:rsid w:val="00F077AE"/>
    <w:rsid w:val="00F14687"/>
    <w:rsid w:val="00F56435"/>
    <w:rsid w:val="00F91A9C"/>
    <w:rsid w:val="00F927F0"/>
    <w:rsid w:val="00FA07AA"/>
    <w:rsid w:val="00FB0A17"/>
    <w:rsid w:val="00FB6A8F"/>
    <w:rsid w:val="00FC55FA"/>
    <w:rsid w:val="00FE20E6"/>
    <w:rsid w:val="00FE7FC3"/>
    <w:rsid w:val="00F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9158B"/>
  <w15:chartTrackingRefBased/>
  <w15:docId w15:val="{FEB33300-C310-43FE-8B94-D884A073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91207"/>
    <w:rPr>
      <w:rFonts w:ascii="Calibri" w:hAnsi="Calibri"/>
    </w:rPr>
  </w:style>
  <w:style w:type="paragraph" w:styleId="1">
    <w:name w:val="heading 1"/>
    <w:basedOn w:val="a1"/>
    <w:link w:val="10"/>
    <w:uiPriority w:val="9"/>
    <w:qFormat/>
    <w:rsid w:val="0079120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C611D3"/>
    <w:pPr>
      <w:keepNext/>
      <w:keepLines/>
      <w:spacing w:after="360" w:line="240" w:lineRule="auto"/>
      <w:contextualSpacing/>
      <w:jc w:val="left"/>
      <w:outlineLvl w:val="1"/>
    </w:pPr>
    <w:rPr>
      <w:rFonts w:eastAsiaTheme="majorEastAsia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791207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791207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791207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91207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Нижний колонтитул Знак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2"/>
    <w:link w:val="21"/>
    <w:uiPriority w:val="9"/>
    <w:rsid w:val="00C611D3"/>
    <w:rPr>
      <w:rFonts w:ascii="Calibri" w:eastAsiaTheme="majorEastAsia" w:hAnsi="Calibr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791207"/>
    <w:rPr>
      <w:rFonts w:ascii="Calibri" w:eastAsiaTheme="majorEastAsia" w:hAnsi="Calibri" w:cstheme="majorBidi"/>
      <w:caps/>
      <w:sz w:val="44"/>
      <w:szCs w:val="32"/>
    </w:rPr>
  </w:style>
  <w:style w:type="character" w:customStyle="1" w:styleId="32">
    <w:name w:val="Заголовок 3 Знак"/>
    <w:basedOn w:val="a2"/>
    <w:link w:val="31"/>
    <w:uiPriority w:val="9"/>
    <w:rsid w:val="00791207"/>
    <w:rPr>
      <w:rFonts w:ascii="Calibri" w:eastAsiaTheme="majorEastAsia" w:hAnsi="Calibri" w:cstheme="majorBidi"/>
      <w:caps/>
      <w:szCs w:val="24"/>
    </w:rPr>
  </w:style>
  <w:style w:type="character" w:customStyle="1" w:styleId="42">
    <w:name w:val="Заголовок 4 Знак"/>
    <w:basedOn w:val="a2"/>
    <w:link w:val="41"/>
    <w:uiPriority w:val="9"/>
    <w:rsid w:val="00791207"/>
    <w:rPr>
      <w:rFonts w:ascii="Calibri" w:eastAsiaTheme="majorEastAsia" w:hAnsi="Calibr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rsid w:val="00791207"/>
    <w:rPr>
      <w:rFonts w:ascii="Calibri" w:eastAsiaTheme="majorEastAsia" w:hAnsi="Calibri" w:cstheme="majorBidi"/>
    </w:rPr>
  </w:style>
  <w:style w:type="paragraph" w:styleId="ab">
    <w:name w:val="No Spacing"/>
    <w:uiPriority w:val="12"/>
    <w:qFormat/>
    <w:rsid w:val="00791207"/>
    <w:pPr>
      <w:spacing w:after="0" w:line="240" w:lineRule="auto"/>
    </w:pPr>
    <w:rPr>
      <w:rFonts w:ascii="Calibri" w:hAnsi="Calibri"/>
    </w:rPr>
  </w:style>
  <w:style w:type="paragraph" w:customStyle="1" w:styleId="ac">
    <w:name w:val="Графическая линия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Дата Знак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841714"/>
    <w:rPr>
      <w:szCs w:val="20"/>
    </w:rPr>
  </w:style>
  <w:style w:type="table" w:styleId="-13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0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0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-520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0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791207"/>
    <w:rPr>
      <w:rFonts w:ascii="Calibri" w:eastAsiaTheme="majorEastAsia" w:hAnsi="Calibr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7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841714"/>
    <w:rPr>
      <w:i/>
      <w:iCs/>
      <w:color w:val="37B6AE" w:themeColor="accent1"/>
    </w:rPr>
  </w:style>
  <w:style w:type="character" w:styleId="af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841714"/>
  </w:style>
  <w:style w:type="paragraph" w:styleId="af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-1a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121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1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1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1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841714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841714"/>
    <w:pPr>
      <w:spacing w:after="0"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841714"/>
  </w:style>
  <w:style w:type="character" w:styleId="affffc">
    <w:name w:val="page number"/>
    <w:basedOn w:val="a2"/>
    <w:uiPriority w:val="99"/>
    <w:semiHidden/>
    <w:unhideWhenUsed/>
    <w:rsid w:val="00841714"/>
  </w:style>
  <w:style w:type="table" w:styleId="15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841714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Приветствие Знак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Графический объект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Графический объект (знак)"/>
    <w:basedOn w:val="a2"/>
    <w:link w:val="affffff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Zavrik9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facebook.com/Zavri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arz\AppData\Roaming\Microsoft\&#1064;&#1072;&#1073;&#1083;&#1086;&#1085;&#1099;\&#1050;&#1088;&#1077;&#1072;&#1090;&#1080;&#1074;&#1085;&#1086;&#1077;%20&#1088;&#1077;&#1079;&#1102;&#1084;&#1077;%20&#1086;&#1090;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5F80D-02CE-49CD-B982-86A602C29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</Template>
  <TotalTime>1774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Олег Скаржинский</cp:lastModifiedBy>
  <cp:revision>6</cp:revision>
  <dcterms:created xsi:type="dcterms:W3CDTF">2018-05-21T13:22:00Z</dcterms:created>
  <dcterms:modified xsi:type="dcterms:W3CDTF">2018-10-30T20:27:00Z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